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1342" w:tblpY="-416"/>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0B35802" w14:textId="77777777" w:rsidTr="00871624">
        <w:trPr>
          <w:trHeight w:hRule="exact" w:val="1800"/>
        </w:trPr>
        <w:tc>
          <w:tcPr>
            <w:tcW w:w="9360" w:type="dxa"/>
            <w:tcMar>
              <w:top w:w="0" w:type="dxa"/>
              <w:bottom w:w="0" w:type="dxa"/>
            </w:tcMar>
          </w:tcPr>
          <w:p w14:paraId="67F9F4CB" w14:textId="77777777" w:rsidR="00692703" w:rsidRPr="00CF1A49" w:rsidRDefault="008E7E29" w:rsidP="00871624">
            <w:pPr>
              <w:pStyle w:val="Title"/>
            </w:pPr>
            <w:r>
              <w:t>FANG</w:t>
            </w:r>
            <w:r w:rsidR="00692703" w:rsidRPr="00CF1A49">
              <w:t xml:space="preserve"> </w:t>
            </w:r>
            <w:r>
              <w:rPr>
                <w:rStyle w:val="IntenseEmphasis"/>
              </w:rPr>
              <w:t>HAN</w:t>
            </w:r>
          </w:p>
          <w:p w14:paraId="7B310D06" w14:textId="64CAB808" w:rsidR="00692703" w:rsidRPr="00CF1A49" w:rsidRDefault="008E7E29" w:rsidP="00871624">
            <w:pPr>
              <w:pStyle w:val="ContactInfo"/>
              <w:contextualSpacing w:val="0"/>
            </w:pPr>
            <w:r>
              <w:t>1760 Broadway Street, Ann Arbor, MI</w:t>
            </w:r>
            <w:r w:rsidR="00692703" w:rsidRPr="00CF1A49">
              <w:t xml:space="preserve"> </w:t>
            </w:r>
            <w:sdt>
              <w:sdtPr>
                <w:alias w:val="Divider dot:"/>
                <w:tag w:val="Divider dot:"/>
                <w:id w:val="-1459182552"/>
                <w:placeholder>
                  <w:docPart w:val="417B833D7BA22949A19B1D8450889388"/>
                </w:placeholder>
                <w:temporary/>
                <w:showingPlcHdr/>
                <w15:appearance w15:val="hidden"/>
              </w:sdtPr>
              <w:sdtEndPr/>
              <w:sdtContent>
                <w:r w:rsidR="00692703" w:rsidRPr="00CF1A49">
                  <w:t>·</w:t>
                </w:r>
              </w:sdtContent>
            </w:sdt>
            <w:r w:rsidR="00692703" w:rsidRPr="00CF1A49">
              <w:t xml:space="preserve"> </w:t>
            </w:r>
            <w:r w:rsidR="008B4669">
              <w:t>+1 (734)-680-3913</w:t>
            </w:r>
          </w:p>
          <w:p w14:paraId="23CD93FF" w14:textId="3C95BF72" w:rsidR="00692703" w:rsidRPr="00CF1A49" w:rsidRDefault="008B4669" w:rsidP="00871624">
            <w:pPr>
              <w:pStyle w:val="ContactInfoEmphasis"/>
              <w:contextualSpacing w:val="0"/>
            </w:pPr>
            <w:r>
              <w:t>hanfa@umich.edu</w:t>
            </w:r>
            <w:r w:rsidR="00692703" w:rsidRPr="00CF1A49">
              <w:t xml:space="preserve"> </w:t>
            </w:r>
            <w:sdt>
              <w:sdtPr>
                <w:alias w:val="Divider dot:"/>
                <w:tag w:val="Divider dot:"/>
                <w:id w:val="2000459528"/>
                <w:placeholder>
                  <w:docPart w:val="E0F3F611C1DBA541ABF8DBFD8BA543E1"/>
                </w:placeholder>
                <w:temporary/>
                <w:showingPlcHdr/>
                <w15:appearance w15:val="hidden"/>
              </w:sdtPr>
              <w:sdtEndPr/>
              <w:sdtContent>
                <w:r w:rsidR="00692703" w:rsidRPr="00CF1A49">
                  <w:t>·</w:t>
                </w:r>
              </w:sdtContent>
            </w:sdt>
            <w:r w:rsidR="00692703" w:rsidRPr="00CF1A49">
              <w:t xml:space="preserve"> </w:t>
            </w:r>
            <w:r w:rsidR="007C79E2">
              <w:t>http://hanfa.academy</w:t>
            </w:r>
            <w:r w:rsidR="00692703" w:rsidRPr="00CF1A49">
              <w:t xml:space="preserve"> </w:t>
            </w:r>
            <w:sdt>
              <w:sdtPr>
                <w:alias w:val="Divider dot:"/>
                <w:tag w:val="Divider dot:"/>
                <w:id w:val="759871761"/>
                <w:placeholder>
                  <w:docPart w:val="91CDFBF947E38C438BAF215C36F2B6C6"/>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F21FCACF153ACA40AF363CAE7E3D9F97"/>
                </w:placeholder>
                <w:temporary/>
                <w:showingPlcHdr/>
                <w15:appearance w15:val="hidden"/>
              </w:sdtPr>
              <w:sdtEndPr/>
              <w:sdtContent>
                <w:r w:rsidR="00C57FC6" w:rsidRPr="00CF1A49">
                  <w:t>Twitter/Blog/Portfolio</w:t>
                </w:r>
              </w:sdtContent>
            </w:sdt>
          </w:p>
        </w:tc>
      </w:tr>
      <w:tr w:rsidR="009571D8" w:rsidRPr="00CF1A49" w14:paraId="1C72B396" w14:textId="77777777" w:rsidTr="00871624">
        <w:tc>
          <w:tcPr>
            <w:tcW w:w="9360" w:type="dxa"/>
            <w:tcMar>
              <w:top w:w="432" w:type="dxa"/>
            </w:tcMar>
          </w:tcPr>
          <w:p w14:paraId="1B440B50" w14:textId="77777777" w:rsidR="001755A8" w:rsidRPr="00CF1A49" w:rsidRDefault="0053581F" w:rsidP="00871624">
            <w:pPr>
              <w:contextualSpacing w:val="0"/>
            </w:pPr>
            <w:sdt>
              <w:sdtPr>
                <w:alias w:val="Enter resume text:"/>
                <w:tag w:val="Enter resume text:"/>
                <w:id w:val="695814508"/>
                <w:placeholder>
                  <w:docPart w:val="F438F919407D10459970DBD0F85D8666"/>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77604BD1" w14:textId="77777777" w:rsidR="004E01EB" w:rsidRPr="00CF1A49" w:rsidRDefault="0053581F" w:rsidP="004E01EB">
      <w:pPr>
        <w:pStyle w:val="Heading1"/>
      </w:pPr>
      <w:sdt>
        <w:sdtPr>
          <w:alias w:val="Experience:"/>
          <w:tag w:val="Experience:"/>
          <w:id w:val="-1983300934"/>
          <w:placeholder>
            <w:docPart w:val="D93BEE689639B345B50A0AC82781863E"/>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7A165699" w14:textId="77777777" w:rsidTr="00D66A52">
        <w:tc>
          <w:tcPr>
            <w:tcW w:w="9355" w:type="dxa"/>
          </w:tcPr>
          <w:p w14:paraId="44499852" w14:textId="77777777" w:rsidR="001D0BF1" w:rsidRPr="00CF1A49" w:rsidRDefault="0053581F" w:rsidP="001D0BF1">
            <w:pPr>
              <w:pStyle w:val="Heading3"/>
              <w:contextualSpacing w:val="0"/>
              <w:outlineLvl w:val="2"/>
            </w:pPr>
            <w:sdt>
              <w:sdtPr>
                <w:alias w:val="Enter date from for company 1: "/>
                <w:tag w:val="Enter date from for company 1: "/>
                <w:id w:val="47496943"/>
                <w:placeholder>
                  <w:docPart w:val="219135E566F38641AD9D159226B98A97"/>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B2F8D836C51EE947AF3C4D0A0D1BC9CB"/>
                </w:placeholder>
                <w:temporary/>
                <w:showingPlcHdr/>
                <w15:appearance w15:val="hidden"/>
              </w:sdtPr>
              <w:sdtEndPr/>
              <w:sdtContent>
                <w:r w:rsidR="001D0BF1" w:rsidRPr="00CF1A49">
                  <w:t>To</w:t>
                </w:r>
              </w:sdtContent>
            </w:sdt>
          </w:p>
          <w:p w14:paraId="56656452" w14:textId="77777777" w:rsidR="001D0BF1" w:rsidRPr="00CF1A49" w:rsidRDefault="0053581F" w:rsidP="001D0BF1">
            <w:pPr>
              <w:pStyle w:val="Heading2"/>
              <w:contextualSpacing w:val="0"/>
              <w:outlineLvl w:val="1"/>
            </w:pPr>
            <w:sdt>
              <w:sdtPr>
                <w:alias w:val="Enter job title 1:"/>
                <w:tag w:val="Enter job title 1:"/>
                <w:id w:val="1301963717"/>
                <w:placeholder>
                  <w:docPart w:val="79355AAB6370EA45928B3E0AE4870A16"/>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91EBB07BD73AFA45869DCDFC13C8BEAB"/>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bookmarkStart w:id="0" w:name="_GoBack" w:displacedByCustomXml="next"/>
          <w:sdt>
            <w:sdtPr>
              <w:alias w:val="Enter job details 1:"/>
              <w:tag w:val="Enter job details 1:"/>
              <w:id w:val="-1173257961"/>
              <w:placeholder>
                <w:docPart w:val="F012C0A655985C4FBDEF1199924BD7CE"/>
              </w:placeholder>
              <w:temporary/>
              <w:showingPlcHdr/>
              <w15:appearance w15:val="hidden"/>
            </w:sdtPr>
            <w:sdtEndPr/>
            <w:sdtContent>
              <w:p w14:paraId="0AC67229"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bookmarkEnd w:id="0" w:displacedByCustomXml="prev"/>
        </w:tc>
      </w:tr>
      <w:tr w:rsidR="00F61DF9" w:rsidRPr="00CF1A49" w14:paraId="2237DCE3" w14:textId="77777777" w:rsidTr="00F61DF9">
        <w:tc>
          <w:tcPr>
            <w:tcW w:w="9355" w:type="dxa"/>
            <w:tcMar>
              <w:top w:w="216" w:type="dxa"/>
            </w:tcMar>
          </w:tcPr>
          <w:p w14:paraId="46052544" w14:textId="77777777" w:rsidR="00F61DF9" w:rsidRPr="00CF1A49" w:rsidRDefault="0053581F" w:rsidP="00F61DF9">
            <w:pPr>
              <w:pStyle w:val="Heading3"/>
              <w:contextualSpacing w:val="0"/>
              <w:outlineLvl w:val="2"/>
            </w:pPr>
            <w:sdt>
              <w:sdtPr>
                <w:alias w:val="Enter date from for company 2: "/>
                <w:tag w:val="Enter date from for company 2:"/>
                <w:id w:val="1784141449"/>
                <w:placeholder>
                  <w:docPart w:val="5E94B55AA3B3BF428819DF282390B3EC"/>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54EEE2207D0D0B4F8999CB04DABF5313"/>
                </w:placeholder>
                <w:temporary/>
                <w:showingPlcHdr/>
                <w15:appearance w15:val="hidden"/>
              </w:sdtPr>
              <w:sdtEndPr/>
              <w:sdtContent>
                <w:r w:rsidR="00F61DF9" w:rsidRPr="00CF1A49">
                  <w:t>To</w:t>
                </w:r>
              </w:sdtContent>
            </w:sdt>
          </w:p>
          <w:p w14:paraId="4E737AF1" w14:textId="77777777" w:rsidR="00F61DF9" w:rsidRPr="00CF1A49" w:rsidRDefault="0053581F" w:rsidP="00F61DF9">
            <w:pPr>
              <w:pStyle w:val="Heading2"/>
              <w:contextualSpacing w:val="0"/>
              <w:outlineLvl w:val="1"/>
            </w:pPr>
            <w:sdt>
              <w:sdtPr>
                <w:alias w:val="Enter job title 2:"/>
                <w:tag w:val="Enter job title 2:"/>
                <w:id w:val="1702816861"/>
                <w:placeholder>
                  <w:docPart w:val="FC6A5FAE5AC92C4DA6DC04BAED6706E0"/>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C1FE4AFA62246B41A420286A76B2058F"/>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576773AB8D661247BB06B6C916D05B5E"/>
              </w:placeholder>
              <w:temporary/>
              <w:showingPlcHdr/>
              <w15:appearance w15:val="hidden"/>
            </w:sdtPr>
            <w:sdtEndPr/>
            <w:sdtContent>
              <w:p w14:paraId="3F405634"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A09499353B8952448DADDE89619B9A75"/>
        </w:placeholder>
        <w:temporary/>
        <w:showingPlcHdr/>
        <w15:appearance w15:val="hidden"/>
      </w:sdtPr>
      <w:sdtEndPr/>
      <w:sdtContent>
        <w:p w14:paraId="5421BBB1"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1C8BCD6D" w14:textId="77777777" w:rsidTr="00D66A52">
        <w:tc>
          <w:tcPr>
            <w:tcW w:w="9355" w:type="dxa"/>
          </w:tcPr>
          <w:p w14:paraId="2D2A5D3A" w14:textId="77777777" w:rsidR="001D0BF1" w:rsidRPr="00CF1A49" w:rsidRDefault="0053581F" w:rsidP="001D0BF1">
            <w:pPr>
              <w:pStyle w:val="Heading3"/>
              <w:contextualSpacing w:val="0"/>
              <w:outlineLvl w:val="2"/>
            </w:pPr>
            <w:sdt>
              <w:sdtPr>
                <w:alias w:val="Enter month of school 1:"/>
                <w:tag w:val="Enter month of school 1:"/>
                <w:id w:val="1364630836"/>
                <w:placeholder>
                  <w:docPart w:val="EF8DDE10F437D74FA80418BD3A7374E0"/>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CB0B89B1CA047B469563F4D8E41B5852"/>
                </w:placeholder>
                <w:temporary/>
                <w:showingPlcHdr/>
                <w15:appearance w15:val="hidden"/>
              </w:sdtPr>
              <w:sdtEndPr/>
              <w:sdtContent>
                <w:r w:rsidR="001D0BF1" w:rsidRPr="00CF1A49">
                  <w:t>Year</w:t>
                </w:r>
              </w:sdtContent>
            </w:sdt>
          </w:p>
          <w:p w14:paraId="4D475170" w14:textId="77777777" w:rsidR="001D0BF1" w:rsidRPr="00CF1A49" w:rsidRDefault="0053581F" w:rsidP="001D0BF1">
            <w:pPr>
              <w:pStyle w:val="Heading2"/>
              <w:contextualSpacing w:val="0"/>
              <w:outlineLvl w:val="1"/>
            </w:pPr>
            <w:sdt>
              <w:sdtPr>
                <w:alias w:val="Enter degree title 1:"/>
                <w:tag w:val="Enter degree title 1:"/>
                <w:id w:val="-769307449"/>
                <w:placeholder>
                  <w:docPart w:val="F554FDB6B50DF9469CB78BC243F803BC"/>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53A87C86BA179847A38748286672415A"/>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343EA61061C01947ACBF1F9B3A74CDED"/>
              </w:placeholder>
              <w:temporary/>
              <w:showingPlcHdr/>
              <w15:appearance w15:val="hidden"/>
            </w:sdtPr>
            <w:sdtEndPr/>
            <w:sdtContent>
              <w:p w14:paraId="440C0796"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1257C4E8" w14:textId="77777777" w:rsidTr="00F61DF9">
        <w:tc>
          <w:tcPr>
            <w:tcW w:w="9355" w:type="dxa"/>
            <w:tcMar>
              <w:top w:w="216" w:type="dxa"/>
            </w:tcMar>
          </w:tcPr>
          <w:p w14:paraId="3A549076" w14:textId="77777777" w:rsidR="00F61DF9" w:rsidRPr="00CF1A49" w:rsidRDefault="0053581F" w:rsidP="00F61DF9">
            <w:pPr>
              <w:pStyle w:val="Heading3"/>
              <w:contextualSpacing w:val="0"/>
              <w:outlineLvl w:val="2"/>
            </w:pPr>
            <w:sdt>
              <w:sdtPr>
                <w:alias w:val="Enter month of school 2:"/>
                <w:tag w:val="Enter month of school 2:"/>
                <w:id w:val="-699555678"/>
                <w:placeholder>
                  <w:docPart w:val="B2D32C9CB3B1B14D805087675466D817"/>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B5CBC941B410EF4380B5723553BC1243"/>
                </w:placeholder>
                <w:temporary/>
                <w:showingPlcHdr/>
                <w15:appearance w15:val="hidden"/>
              </w:sdtPr>
              <w:sdtEndPr/>
              <w:sdtContent>
                <w:r w:rsidR="00F61DF9" w:rsidRPr="00CF1A49">
                  <w:t>Year</w:t>
                </w:r>
              </w:sdtContent>
            </w:sdt>
          </w:p>
          <w:p w14:paraId="5936CBBE" w14:textId="77777777" w:rsidR="00F61DF9" w:rsidRPr="00CF1A49" w:rsidRDefault="0053581F" w:rsidP="00F61DF9">
            <w:pPr>
              <w:pStyle w:val="Heading2"/>
              <w:contextualSpacing w:val="0"/>
              <w:outlineLvl w:val="1"/>
            </w:pPr>
            <w:sdt>
              <w:sdtPr>
                <w:alias w:val="Enter degree title 2:"/>
                <w:tag w:val="Enter degree title 2:"/>
                <w:id w:val="-736860556"/>
                <w:placeholder>
                  <w:docPart w:val="7D758075511D9645A5147C6D864E862F"/>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3D19DBAC72ECC540B636C0EA9D2A8496"/>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29186D0474139E43A360B628F6C99BB6"/>
              </w:placeholder>
              <w:temporary/>
              <w:showingPlcHdr/>
              <w15:appearance w15:val="hidden"/>
            </w:sdtPr>
            <w:sdtEndPr/>
            <w:sdtContent>
              <w:p w14:paraId="26331FCD"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745AEA3D24C2C043976B739E15B1315C"/>
        </w:placeholder>
        <w:temporary/>
        <w:showingPlcHdr/>
        <w15:appearance w15:val="hidden"/>
      </w:sdtPr>
      <w:sdtEndPr/>
      <w:sdtContent>
        <w:p w14:paraId="4C29AC0E"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3ADBBF03" w14:textId="77777777" w:rsidTr="00CF1A49">
        <w:tc>
          <w:tcPr>
            <w:tcW w:w="4675" w:type="dxa"/>
          </w:tcPr>
          <w:sdt>
            <w:sdtPr>
              <w:alias w:val="Enter skills 1:"/>
              <w:tag w:val="Enter skills 1:"/>
              <w:id w:val="250322692"/>
              <w:placeholder>
                <w:docPart w:val="156BBA7E80C50549994A66D73CC02B99"/>
              </w:placeholder>
              <w:temporary/>
              <w:showingPlcHdr/>
              <w15:appearance w15:val="hidden"/>
            </w:sdtPr>
            <w:sdtEndPr/>
            <w:sdtContent>
              <w:p w14:paraId="75BA82A1"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83AA7DA8B903494CADE9274615F52946"/>
              </w:placeholder>
              <w:temporary/>
              <w:showingPlcHdr/>
              <w15:appearance w15:val="hidden"/>
            </w:sdtPr>
            <w:sdtEndPr/>
            <w:sdtContent>
              <w:p w14:paraId="0F3249C3"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EBAF84ABB491D04D91ACF4A6DA598573"/>
              </w:placeholder>
              <w:temporary/>
              <w:showingPlcHdr/>
              <w15:appearance w15:val="hidden"/>
            </w:sdtPr>
            <w:sdtEndPr/>
            <w:sdtContent>
              <w:p w14:paraId="17446747"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C40A544465140C468016D270BFBF8E45"/>
              </w:placeholder>
              <w:temporary/>
              <w:showingPlcHdr/>
              <w15:appearance w15:val="hidden"/>
            </w:sdtPr>
            <w:sdtEndPr/>
            <w:sdtContent>
              <w:p w14:paraId="363AD36E"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4BBEAE9E822F0D4DAE800803CC784D75"/>
              </w:placeholder>
              <w:temporary/>
              <w:showingPlcHdr/>
              <w15:appearance w15:val="hidden"/>
            </w:sdtPr>
            <w:sdtEndPr/>
            <w:sdtContent>
              <w:p w14:paraId="09CDE520"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F532FE5FF44FE84E8D278A9D77E02345"/>
        </w:placeholder>
        <w:temporary/>
        <w:showingPlcHdr/>
        <w15:appearance w15:val="hidden"/>
      </w:sdtPr>
      <w:sdtEndPr/>
      <w:sdtContent>
        <w:p w14:paraId="1B3BAD62" w14:textId="77777777" w:rsidR="00AD782D" w:rsidRPr="00CF1A49" w:rsidRDefault="0062312F" w:rsidP="0062312F">
          <w:pPr>
            <w:pStyle w:val="Heading1"/>
          </w:pPr>
          <w:r w:rsidRPr="00CF1A49">
            <w:t>Activities</w:t>
          </w:r>
        </w:p>
      </w:sdtContent>
    </w:sdt>
    <w:p w14:paraId="5B775387" w14:textId="77777777" w:rsidR="00B51D1B" w:rsidRPr="006E1507" w:rsidRDefault="0053581F" w:rsidP="006E1507">
      <w:sdt>
        <w:sdtPr>
          <w:alias w:val="Enter activities description:"/>
          <w:tag w:val="Enter activities description:"/>
          <w:id w:val="1367566198"/>
          <w:placeholder>
            <w:docPart w:val="4CDCDE416386084C97ECEEFEA4707277"/>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8CA3D" w14:textId="77777777" w:rsidR="0053581F" w:rsidRDefault="0053581F" w:rsidP="0068194B">
      <w:r>
        <w:separator/>
      </w:r>
    </w:p>
    <w:p w14:paraId="6CD37739" w14:textId="77777777" w:rsidR="0053581F" w:rsidRDefault="0053581F"/>
    <w:p w14:paraId="0791C996" w14:textId="77777777" w:rsidR="0053581F" w:rsidRDefault="0053581F"/>
  </w:endnote>
  <w:endnote w:type="continuationSeparator" w:id="0">
    <w:p w14:paraId="37B73A75" w14:textId="77777777" w:rsidR="0053581F" w:rsidRDefault="0053581F" w:rsidP="0068194B">
      <w:r>
        <w:continuationSeparator/>
      </w:r>
    </w:p>
    <w:p w14:paraId="0B4A7B3D" w14:textId="77777777" w:rsidR="0053581F" w:rsidRDefault="0053581F"/>
    <w:p w14:paraId="436699BE" w14:textId="77777777" w:rsidR="0053581F" w:rsidRDefault="00535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14:paraId="773BFF6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7D527" w14:textId="77777777" w:rsidR="0053581F" w:rsidRDefault="0053581F" w:rsidP="0068194B">
      <w:r>
        <w:separator/>
      </w:r>
    </w:p>
    <w:p w14:paraId="76193446" w14:textId="77777777" w:rsidR="0053581F" w:rsidRDefault="0053581F"/>
    <w:p w14:paraId="3FF74BFA" w14:textId="77777777" w:rsidR="0053581F" w:rsidRDefault="0053581F"/>
  </w:footnote>
  <w:footnote w:type="continuationSeparator" w:id="0">
    <w:p w14:paraId="368B0469" w14:textId="77777777" w:rsidR="0053581F" w:rsidRDefault="0053581F" w:rsidP="0068194B">
      <w:r>
        <w:continuationSeparator/>
      </w:r>
    </w:p>
    <w:p w14:paraId="0E34FCF3" w14:textId="77777777" w:rsidR="0053581F" w:rsidRDefault="0053581F"/>
    <w:p w14:paraId="21D8B0B9" w14:textId="77777777" w:rsidR="0053581F" w:rsidRDefault="0053581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E41E2" w14:textId="77777777" w:rsidR="00236D54" w:rsidRPr="004E01EB" w:rsidRDefault="00F476C4" w:rsidP="005A1B10">
    <w:pPr>
      <w:pStyle w:val="Header"/>
    </w:pPr>
    <w:r w:rsidRPr="004E01EB">
      <w:rPr>
        <w:noProof/>
        <w:lang w:eastAsia="zh-CN"/>
      </w:rPr>
      <mc:AlternateContent>
        <mc:Choice Requires="wps">
          <w:drawing>
            <wp:anchor distT="0" distB="0" distL="114300" distR="114300" simplePos="0" relativeHeight="251659264" behindDoc="1" locked="0" layoutInCell="1" allowOverlap="1" wp14:anchorId="291A8B84" wp14:editId="7A6704C4">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85B0D1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E29"/>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3581F"/>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C79E2"/>
    <w:rsid w:val="007E6A61"/>
    <w:rsid w:val="00801140"/>
    <w:rsid w:val="00803404"/>
    <w:rsid w:val="00834955"/>
    <w:rsid w:val="00855B59"/>
    <w:rsid w:val="00860461"/>
    <w:rsid w:val="0086487C"/>
    <w:rsid w:val="00870B20"/>
    <w:rsid w:val="00871624"/>
    <w:rsid w:val="008829F8"/>
    <w:rsid w:val="00885897"/>
    <w:rsid w:val="008A6538"/>
    <w:rsid w:val="008B4669"/>
    <w:rsid w:val="008C7056"/>
    <w:rsid w:val="008E7E29"/>
    <w:rsid w:val="008F3B14"/>
    <w:rsid w:val="00901899"/>
    <w:rsid w:val="0090344B"/>
    <w:rsid w:val="00905715"/>
    <w:rsid w:val="0091321E"/>
    <w:rsid w:val="00913946"/>
    <w:rsid w:val="00916FF7"/>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978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ang/Library/Containers/com.microsoft.Word/Data/Library/Caches/1033/TM16402488/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7B833D7BA22949A19B1D8450889388"/>
        <w:category>
          <w:name w:val="General"/>
          <w:gallery w:val="placeholder"/>
        </w:category>
        <w:types>
          <w:type w:val="bbPlcHdr"/>
        </w:types>
        <w:behaviors>
          <w:behavior w:val="content"/>
        </w:behaviors>
        <w:guid w:val="{C9DD3AF1-D143-3347-BA69-DCE5CFEE8BAE}"/>
      </w:docPartPr>
      <w:docPartBody>
        <w:p w:rsidR="00000000" w:rsidRDefault="00246D7A">
          <w:pPr>
            <w:pStyle w:val="417B833D7BA22949A19B1D8450889388"/>
          </w:pPr>
          <w:r w:rsidRPr="00CF1A49">
            <w:t>·</w:t>
          </w:r>
        </w:p>
      </w:docPartBody>
    </w:docPart>
    <w:docPart>
      <w:docPartPr>
        <w:name w:val="E0F3F611C1DBA541ABF8DBFD8BA543E1"/>
        <w:category>
          <w:name w:val="General"/>
          <w:gallery w:val="placeholder"/>
        </w:category>
        <w:types>
          <w:type w:val="bbPlcHdr"/>
        </w:types>
        <w:behaviors>
          <w:behavior w:val="content"/>
        </w:behaviors>
        <w:guid w:val="{F5EE5DF9-7D02-1646-AABE-525D90F91D28}"/>
      </w:docPartPr>
      <w:docPartBody>
        <w:p w:rsidR="00000000" w:rsidRDefault="00246D7A">
          <w:pPr>
            <w:pStyle w:val="E0F3F611C1DBA541ABF8DBFD8BA543E1"/>
          </w:pPr>
          <w:r w:rsidRPr="00CF1A49">
            <w:t>·</w:t>
          </w:r>
        </w:p>
      </w:docPartBody>
    </w:docPart>
    <w:docPart>
      <w:docPartPr>
        <w:name w:val="91CDFBF947E38C438BAF215C36F2B6C6"/>
        <w:category>
          <w:name w:val="General"/>
          <w:gallery w:val="placeholder"/>
        </w:category>
        <w:types>
          <w:type w:val="bbPlcHdr"/>
        </w:types>
        <w:behaviors>
          <w:behavior w:val="content"/>
        </w:behaviors>
        <w:guid w:val="{6FBCB6F5-60A8-D944-8B3B-058B6F393970}"/>
      </w:docPartPr>
      <w:docPartBody>
        <w:p w:rsidR="00000000" w:rsidRDefault="00246D7A">
          <w:pPr>
            <w:pStyle w:val="91CDFBF947E38C438BAF215C36F2B6C6"/>
          </w:pPr>
          <w:r w:rsidRPr="00CF1A49">
            <w:t>·</w:t>
          </w:r>
        </w:p>
      </w:docPartBody>
    </w:docPart>
    <w:docPart>
      <w:docPartPr>
        <w:name w:val="F21FCACF153ACA40AF363CAE7E3D9F97"/>
        <w:category>
          <w:name w:val="General"/>
          <w:gallery w:val="placeholder"/>
        </w:category>
        <w:types>
          <w:type w:val="bbPlcHdr"/>
        </w:types>
        <w:behaviors>
          <w:behavior w:val="content"/>
        </w:behaviors>
        <w:guid w:val="{0CAE1186-289A-4E43-A6A6-557EEE4B9C00}"/>
      </w:docPartPr>
      <w:docPartBody>
        <w:p w:rsidR="00000000" w:rsidRDefault="00246D7A">
          <w:pPr>
            <w:pStyle w:val="F21FCACF153ACA40AF363CAE7E3D9F97"/>
          </w:pPr>
          <w:r w:rsidRPr="00CF1A49">
            <w:t>Twitter/Blog/Portfolio</w:t>
          </w:r>
        </w:p>
      </w:docPartBody>
    </w:docPart>
    <w:docPart>
      <w:docPartPr>
        <w:name w:val="F438F919407D10459970DBD0F85D8666"/>
        <w:category>
          <w:name w:val="General"/>
          <w:gallery w:val="placeholder"/>
        </w:category>
        <w:types>
          <w:type w:val="bbPlcHdr"/>
        </w:types>
        <w:behaviors>
          <w:behavior w:val="content"/>
        </w:behaviors>
        <w:guid w:val="{8554F6D6-DD98-CB41-8C72-8D798503AA4B}"/>
      </w:docPartPr>
      <w:docPartBody>
        <w:p w:rsidR="00000000" w:rsidRDefault="00246D7A">
          <w:pPr>
            <w:pStyle w:val="F438F919407D10459970DBD0F85D8666"/>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D93BEE689639B345B50A0AC82781863E"/>
        <w:category>
          <w:name w:val="General"/>
          <w:gallery w:val="placeholder"/>
        </w:category>
        <w:types>
          <w:type w:val="bbPlcHdr"/>
        </w:types>
        <w:behaviors>
          <w:behavior w:val="content"/>
        </w:behaviors>
        <w:guid w:val="{80F27148-4693-B342-9DA2-31E3460FDFC7}"/>
      </w:docPartPr>
      <w:docPartBody>
        <w:p w:rsidR="00000000" w:rsidRDefault="00246D7A">
          <w:pPr>
            <w:pStyle w:val="D93BEE689639B345B50A0AC82781863E"/>
          </w:pPr>
          <w:r w:rsidRPr="00CF1A49">
            <w:t>Experience</w:t>
          </w:r>
        </w:p>
      </w:docPartBody>
    </w:docPart>
    <w:docPart>
      <w:docPartPr>
        <w:name w:val="219135E566F38641AD9D159226B98A97"/>
        <w:category>
          <w:name w:val="General"/>
          <w:gallery w:val="placeholder"/>
        </w:category>
        <w:types>
          <w:type w:val="bbPlcHdr"/>
        </w:types>
        <w:behaviors>
          <w:behavior w:val="content"/>
        </w:behaviors>
        <w:guid w:val="{3051ABCC-EF9C-484A-9C9A-1820D9225387}"/>
      </w:docPartPr>
      <w:docPartBody>
        <w:p w:rsidR="00000000" w:rsidRDefault="00246D7A">
          <w:pPr>
            <w:pStyle w:val="219135E566F38641AD9D159226B98A97"/>
          </w:pPr>
          <w:r w:rsidRPr="00CF1A49">
            <w:t>Dates From</w:t>
          </w:r>
        </w:p>
      </w:docPartBody>
    </w:docPart>
    <w:docPart>
      <w:docPartPr>
        <w:name w:val="B2F8D836C51EE947AF3C4D0A0D1BC9CB"/>
        <w:category>
          <w:name w:val="General"/>
          <w:gallery w:val="placeholder"/>
        </w:category>
        <w:types>
          <w:type w:val="bbPlcHdr"/>
        </w:types>
        <w:behaviors>
          <w:behavior w:val="content"/>
        </w:behaviors>
        <w:guid w:val="{941723C1-9921-4741-9284-0A85DABA9C68}"/>
      </w:docPartPr>
      <w:docPartBody>
        <w:p w:rsidR="00000000" w:rsidRDefault="00246D7A">
          <w:pPr>
            <w:pStyle w:val="B2F8D836C51EE947AF3C4D0A0D1BC9CB"/>
          </w:pPr>
          <w:r w:rsidRPr="00CF1A49">
            <w:t>To</w:t>
          </w:r>
        </w:p>
      </w:docPartBody>
    </w:docPart>
    <w:docPart>
      <w:docPartPr>
        <w:name w:val="79355AAB6370EA45928B3E0AE4870A16"/>
        <w:category>
          <w:name w:val="General"/>
          <w:gallery w:val="placeholder"/>
        </w:category>
        <w:types>
          <w:type w:val="bbPlcHdr"/>
        </w:types>
        <w:behaviors>
          <w:behavior w:val="content"/>
        </w:behaviors>
        <w:guid w:val="{DAB146D0-BAD2-B04C-9954-B7A73AA4D1FC}"/>
      </w:docPartPr>
      <w:docPartBody>
        <w:p w:rsidR="00000000" w:rsidRDefault="00246D7A">
          <w:pPr>
            <w:pStyle w:val="79355AAB6370EA45928B3E0AE4870A16"/>
          </w:pPr>
          <w:r w:rsidRPr="00CF1A49">
            <w:t>Job Title</w:t>
          </w:r>
        </w:p>
      </w:docPartBody>
    </w:docPart>
    <w:docPart>
      <w:docPartPr>
        <w:name w:val="91EBB07BD73AFA45869DCDFC13C8BEAB"/>
        <w:category>
          <w:name w:val="General"/>
          <w:gallery w:val="placeholder"/>
        </w:category>
        <w:types>
          <w:type w:val="bbPlcHdr"/>
        </w:types>
        <w:behaviors>
          <w:behavior w:val="content"/>
        </w:behaviors>
        <w:guid w:val="{47D32C5B-F590-014B-BDB2-8ACB5C712E08}"/>
      </w:docPartPr>
      <w:docPartBody>
        <w:p w:rsidR="00000000" w:rsidRDefault="00246D7A">
          <w:pPr>
            <w:pStyle w:val="91EBB07BD73AFA45869DCDFC13C8BEAB"/>
          </w:pPr>
          <w:r w:rsidRPr="00CF1A49">
            <w:rPr>
              <w:rStyle w:val="SubtleReference"/>
            </w:rPr>
            <w:t>Company</w:t>
          </w:r>
        </w:p>
      </w:docPartBody>
    </w:docPart>
    <w:docPart>
      <w:docPartPr>
        <w:name w:val="F012C0A655985C4FBDEF1199924BD7CE"/>
        <w:category>
          <w:name w:val="General"/>
          <w:gallery w:val="placeholder"/>
        </w:category>
        <w:types>
          <w:type w:val="bbPlcHdr"/>
        </w:types>
        <w:behaviors>
          <w:behavior w:val="content"/>
        </w:behaviors>
        <w:guid w:val="{CFE16EF2-DB3E-F040-8AFB-AB36E167F313}"/>
      </w:docPartPr>
      <w:docPartBody>
        <w:p w:rsidR="00000000" w:rsidRDefault="00246D7A">
          <w:pPr>
            <w:pStyle w:val="F012C0A655985C4FBDEF1199924BD7CE"/>
          </w:pPr>
          <w:r w:rsidRPr="00CF1A49">
            <w:t>Describe your responsibilities and achievements in terms of impact and results. Use examples, but keep it short.</w:t>
          </w:r>
        </w:p>
      </w:docPartBody>
    </w:docPart>
    <w:docPart>
      <w:docPartPr>
        <w:name w:val="5E94B55AA3B3BF428819DF282390B3EC"/>
        <w:category>
          <w:name w:val="General"/>
          <w:gallery w:val="placeholder"/>
        </w:category>
        <w:types>
          <w:type w:val="bbPlcHdr"/>
        </w:types>
        <w:behaviors>
          <w:behavior w:val="content"/>
        </w:behaviors>
        <w:guid w:val="{315EF40D-22BF-C24A-9B46-DB0E87662EEB}"/>
      </w:docPartPr>
      <w:docPartBody>
        <w:p w:rsidR="00000000" w:rsidRDefault="00246D7A">
          <w:pPr>
            <w:pStyle w:val="5E94B55AA3B3BF428819DF282390B3EC"/>
          </w:pPr>
          <w:r w:rsidRPr="00CF1A49">
            <w:t>Dates From</w:t>
          </w:r>
        </w:p>
      </w:docPartBody>
    </w:docPart>
    <w:docPart>
      <w:docPartPr>
        <w:name w:val="54EEE2207D0D0B4F8999CB04DABF5313"/>
        <w:category>
          <w:name w:val="General"/>
          <w:gallery w:val="placeholder"/>
        </w:category>
        <w:types>
          <w:type w:val="bbPlcHdr"/>
        </w:types>
        <w:behaviors>
          <w:behavior w:val="content"/>
        </w:behaviors>
        <w:guid w:val="{5FE7D110-FDF1-BC46-AC0A-E3220EAC0AC3}"/>
      </w:docPartPr>
      <w:docPartBody>
        <w:p w:rsidR="00000000" w:rsidRDefault="00246D7A">
          <w:pPr>
            <w:pStyle w:val="54EEE2207D0D0B4F8999CB04DABF5313"/>
          </w:pPr>
          <w:r w:rsidRPr="00CF1A49">
            <w:t>To</w:t>
          </w:r>
        </w:p>
      </w:docPartBody>
    </w:docPart>
    <w:docPart>
      <w:docPartPr>
        <w:name w:val="FC6A5FAE5AC92C4DA6DC04BAED6706E0"/>
        <w:category>
          <w:name w:val="General"/>
          <w:gallery w:val="placeholder"/>
        </w:category>
        <w:types>
          <w:type w:val="bbPlcHdr"/>
        </w:types>
        <w:behaviors>
          <w:behavior w:val="content"/>
        </w:behaviors>
        <w:guid w:val="{C6719E82-0BD2-854A-A99D-2D432FAB6C55}"/>
      </w:docPartPr>
      <w:docPartBody>
        <w:p w:rsidR="00000000" w:rsidRDefault="00246D7A">
          <w:pPr>
            <w:pStyle w:val="FC6A5FAE5AC92C4DA6DC04BAED6706E0"/>
          </w:pPr>
          <w:r w:rsidRPr="00CF1A49">
            <w:t>Job Title</w:t>
          </w:r>
        </w:p>
      </w:docPartBody>
    </w:docPart>
    <w:docPart>
      <w:docPartPr>
        <w:name w:val="C1FE4AFA62246B41A420286A76B2058F"/>
        <w:category>
          <w:name w:val="General"/>
          <w:gallery w:val="placeholder"/>
        </w:category>
        <w:types>
          <w:type w:val="bbPlcHdr"/>
        </w:types>
        <w:behaviors>
          <w:behavior w:val="content"/>
        </w:behaviors>
        <w:guid w:val="{D9898731-3A32-4542-846E-E00F3A6E0598}"/>
      </w:docPartPr>
      <w:docPartBody>
        <w:p w:rsidR="00000000" w:rsidRDefault="00246D7A">
          <w:pPr>
            <w:pStyle w:val="C1FE4AFA62246B41A420286A76B2058F"/>
          </w:pPr>
          <w:r w:rsidRPr="00CF1A49">
            <w:rPr>
              <w:rStyle w:val="SubtleReference"/>
            </w:rPr>
            <w:t>Company</w:t>
          </w:r>
        </w:p>
      </w:docPartBody>
    </w:docPart>
    <w:docPart>
      <w:docPartPr>
        <w:name w:val="576773AB8D661247BB06B6C916D05B5E"/>
        <w:category>
          <w:name w:val="General"/>
          <w:gallery w:val="placeholder"/>
        </w:category>
        <w:types>
          <w:type w:val="bbPlcHdr"/>
        </w:types>
        <w:behaviors>
          <w:behavior w:val="content"/>
        </w:behaviors>
        <w:guid w:val="{239A8A51-2E8F-694F-9BD8-4FF389545574}"/>
      </w:docPartPr>
      <w:docPartBody>
        <w:p w:rsidR="00000000" w:rsidRDefault="00246D7A">
          <w:pPr>
            <w:pStyle w:val="576773AB8D661247BB06B6C916D05B5E"/>
          </w:pPr>
          <w:r w:rsidRPr="00CF1A49">
            <w:t>Describe your responsibilities and achi</w:t>
          </w:r>
          <w:r w:rsidRPr="00CF1A49">
            <w:t>evements in terms of impact and results. Use examples, but keep it short.</w:t>
          </w:r>
        </w:p>
      </w:docPartBody>
    </w:docPart>
    <w:docPart>
      <w:docPartPr>
        <w:name w:val="A09499353B8952448DADDE89619B9A75"/>
        <w:category>
          <w:name w:val="General"/>
          <w:gallery w:val="placeholder"/>
        </w:category>
        <w:types>
          <w:type w:val="bbPlcHdr"/>
        </w:types>
        <w:behaviors>
          <w:behavior w:val="content"/>
        </w:behaviors>
        <w:guid w:val="{3FB5AA17-8F7F-BC44-8CDE-699CDC907331}"/>
      </w:docPartPr>
      <w:docPartBody>
        <w:p w:rsidR="00000000" w:rsidRDefault="00246D7A">
          <w:pPr>
            <w:pStyle w:val="A09499353B8952448DADDE89619B9A75"/>
          </w:pPr>
          <w:r w:rsidRPr="00CF1A49">
            <w:t>Education</w:t>
          </w:r>
        </w:p>
      </w:docPartBody>
    </w:docPart>
    <w:docPart>
      <w:docPartPr>
        <w:name w:val="EF8DDE10F437D74FA80418BD3A7374E0"/>
        <w:category>
          <w:name w:val="General"/>
          <w:gallery w:val="placeholder"/>
        </w:category>
        <w:types>
          <w:type w:val="bbPlcHdr"/>
        </w:types>
        <w:behaviors>
          <w:behavior w:val="content"/>
        </w:behaviors>
        <w:guid w:val="{9C5BE126-1D39-F342-B14B-D9D4AE231E99}"/>
      </w:docPartPr>
      <w:docPartBody>
        <w:p w:rsidR="00000000" w:rsidRDefault="00246D7A">
          <w:pPr>
            <w:pStyle w:val="EF8DDE10F437D74FA80418BD3A7374E0"/>
          </w:pPr>
          <w:r w:rsidRPr="00CF1A49">
            <w:t>Month</w:t>
          </w:r>
        </w:p>
      </w:docPartBody>
    </w:docPart>
    <w:docPart>
      <w:docPartPr>
        <w:name w:val="CB0B89B1CA047B469563F4D8E41B5852"/>
        <w:category>
          <w:name w:val="General"/>
          <w:gallery w:val="placeholder"/>
        </w:category>
        <w:types>
          <w:type w:val="bbPlcHdr"/>
        </w:types>
        <w:behaviors>
          <w:behavior w:val="content"/>
        </w:behaviors>
        <w:guid w:val="{3E810C19-63F3-9A45-AD3E-1C46647DF394}"/>
      </w:docPartPr>
      <w:docPartBody>
        <w:p w:rsidR="00000000" w:rsidRDefault="00246D7A">
          <w:pPr>
            <w:pStyle w:val="CB0B89B1CA047B469563F4D8E41B5852"/>
          </w:pPr>
          <w:r w:rsidRPr="00CF1A49">
            <w:t>Year</w:t>
          </w:r>
        </w:p>
      </w:docPartBody>
    </w:docPart>
    <w:docPart>
      <w:docPartPr>
        <w:name w:val="F554FDB6B50DF9469CB78BC243F803BC"/>
        <w:category>
          <w:name w:val="General"/>
          <w:gallery w:val="placeholder"/>
        </w:category>
        <w:types>
          <w:type w:val="bbPlcHdr"/>
        </w:types>
        <w:behaviors>
          <w:behavior w:val="content"/>
        </w:behaviors>
        <w:guid w:val="{1DA73584-2AC2-F24B-AB73-AFEEF17A2C14}"/>
      </w:docPartPr>
      <w:docPartBody>
        <w:p w:rsidR="00000000" w:rsidRDefault="00246D7A">
          <w:pPr>
            <w:pStyle w:val="F554FDB6B50DF9469CB78BC243F803BC"/>
          </w:pPr>
          <w:r w:rsidRPr="00CF1A49">
            <w:t>Degree Title</w:t>
          </w:r>
        </w:p>
      </w:docPartBody>
    </w:docPart>
    <w:docPart>
      <w:docPartPr>
        <w:name w:val="53A87C86BA179847A38748286672415A"/>
        <w:category>
          <w:name w:val="General"/>
          <w:gallery w:val="placeholder"/>
        </w:category>
        <w:types>
          <w:type w:val="bbPlcHdr"/>
        </w:types>
        <w:behaviors>
          <w:behavior w:val="content"/>
        </w:behaviors>
        <w:guid w:val="{EAA3AA0D-2A0B-EC4A-A75A-E7CF31D6B25F}"/>
      </w:docPartPr>
      <w:docPartBody>
        <w:p w:rsidR="00000000" w:rsidRDefault="00246D7A">
          <w:pPr>
            <w:pStyle w:val="53A87C86BA179847A38748286672415A"/>
          </w:pPr>
          <w:r w:rsidRPr="00CF1A49">
            <w:rPr>
              <w:rStyle w:val="SubtleReference"/>
            </w:rPr>
            <w:t>School</w:t>
          </w:r>
        </w:p>
      </w:docPartBody>
    </w:docPart>
    <w:docPart>
      <w:docPartPr>
        <w:name w:val="343EA61061C01947ACBF1F9B3A74CDED"/>
        <w:category>
          <w:name w:val="General"/>
          <w:gallery w:val="placeholder"/>
        </w:category>
        <w:types>
          <w:type w:val="bbPlcHdr"/>
        </w:types>
        <w:behaviors>
          <w:behavior w:val="content"/>
        </w:behaviors>
        <w:guid w:val="{782E703F-9F0F-9247-8AFC-3532A90D2E91}"/>
      </w:docPartPr>
      <w:docPartBody>
        <w:p w:rsidR="00000000" w:rsidRDefault="00246D7A">
          <w:pPr>
            <w:pStyle w:val="343EA61061C01947ACBF1F9B3A74CDED"/>
          </w:pPr>
          <w:r w:rsidRPr="00CF1A49">
            <w:t>It’s okay to brag about your GPA, awards, and honors. Feel free to summarize your coursework too.</w:t>
          </w:r>
        </w:p>
      </w:docPartBody>
    </w:docPart>
    <w:docPart>
      <w:docPartPr>
        <w:name w:val="B2D32C9CB3B1B14D805087675466D817"/>
        <w:category>
          <w:name w:val="General"/>
          <w:gallery w:val="placeholder"/>
        </w:category>
        <w:types>
          <w:type w:val="bbPlcHdr"/>
        </w:types>
        <w:behaviors>
          <w:behavior w:val="content"/>
        </w:behaviors>
        <w:guid w:val="{C0BC5DE0-B61F-7E46-8702-71548BDC5531}"/>
      </w:docPartPr>
      <w:docPartBody>
        <w:p w:rsidR="00000000" w:rsidRDefault="00246D7A">
          <w:pPr>
            <w:pStyle w:val="B2D32C9CB3B1B14D805087675466D817"/>
          </w:pPr>
          <w:r w:rsidRPr="00CF1A49">
            <w:t>Month</w:t>
          </w:r>
        </w:p>
      </w:docPartBody>
    </w:docPart>
    <w:docPart>
      <w:docPartPr>
        <w:name w:val="B5CBC941B410EF4380B5723553BC1243"/>
        <w:category>
          <w:name w:val="General"/>
          <w:gallery w:val="placeholder"/>
        </w:category>
        <w:types>
          <w:type w:val="bbPlcHdr"/>
        </w:types>
        <w:behaviors>
          <w:behavior w:val="content"/>
        </w:behaviors>
        <w:guid w:val="{A36585AC-1888-734F-A8F4-10727D7F2335}"/>
      </w:docPartPr>
      <w:docPartBody>
        <w:p w:rsidR="00000000" w:rsidRDefault="00246D7A">
          <w:pPr>
            <w:pStyle w:val="B5CBC941B410EF4380B5723553BC1243"/>
          </w:pPr>
          <w:r w:rsidRPr="00CF1A49">
            <w:t>Year</w:t>
          </w:r>
        </w:p>
      </w:docPartBody>
    </w:docPart>
    <w:docPart>
      <w:docPartPr>
        <w:name w:val="7D758075511D9645A5147C6D864E862F"/>
        <w:category>
          <w:name w:val="General"/>
          <w:gallery w:val="placeholder"/>
        </w:category>
        <w:types>
          <w:type w:val="bbPlcHdr"/>
        </w:types>
        <w:behaviors>
          <w:behavior w:val="content"/>
        </w:behaviors>
        <w:guid w:val="{5BCB867B-D6E3-1A4E-99D9-8F4FD84DE849}"/>
      </w:docPartPr>
      <w:docPartBody>
        <w:p w:rsidR="00000000" w:rsidRDefault="00246D7A">
          <w:pPr>
            <w:pStyle w:val="7D758075511D9645A5147C6D864E862F"/>
          </w:pPr>
          <w:r w:rsidRPr="00CF1A49">
            <w:t>Degree Title</w:t>
          </w:r>
        </w:p>
      </w:docPartBody>
    </w:docPart>
    <w:docPart>
      <w:docPartPr>
        <w:name w:val="3D19DBAC72ECC540B636C0EA9D2A8496"/>
        <w:category>
          <w:name w:val="General"/>
          <w:gallery w:val="placeholder"/>
        </w:category>
        <w:types>
          <w:type w:val="bbPlcHdr"/>
        </w:types>
        <w:behaviors>
          <w:behavior w:val="content"/>
        </w:behaviors>
        <w:guid w:val="{73425FA0-6EF5-4A49-8B37-DD4814A8D3B5}"/>
      </w:docPartPr>
      <w:docPartBody>
        <w:p w:rsidR="00000000" w:rsidRDefault="00246D7A">
          <w:pPr>
            <w:pStyle w:val="3D19DBAC72ECC540B636C0EA9D2A8496"/>
          </w:pPr>
          <w:r w:rsidRPr="00CF1A49">
            <w:rPr>
              <w:rStyle w:val="SubtleReference"/>
            </w:rPr>
            <w:t>School</w:t>
          </w:r>
        </w:p>
      </w:docPartBody>
    </w:docPart>
    <w:docPart>
      <w:docPartPr>
        <w:name w:val="29186D0474139E43A360B628F6C99BB6"/>
        <w:category>
          <w:name w:val="General"/>
          <w:gallery w:val="placeholder"/>
        </w:category>
        <w:types>
          <w:type w:val="bbPlcHdr"/>
        </w:types>
        <w:behaviors>
          <w:behavior w:val="content"/>
        </w:behaviors>
        <w:guid w:val="{09CFA095-DB6B-4D45-9737-5C374564964B}"/>
      </w:docPartPr>
      <w:docPartBody>
        <w:p w:rsidR="00000000" w:rsidRDefault="00246D7A">
          <w:pPr>
            <w:pStyle w:val="29186D0474139E43A360B628F6C99BB6"/>
          </w:pPr>
          <w:r w:rsidRPr="00CF1A49">
            <w:t>It’s okay to brag about your GPA, awards, and honors. Feel free to summarize your coursework too.</w:t>
          </w:r>
        </w:p>
      </w:docPartBody>
    </w:docPart>
    <w:docPart>
      <w:docPartPr>
        <w:name w:val="745AEA3D24C2C043976B739E15B1315C"/>
        <w:category>
          <w:name w:val="General"/>
          <w:gallery w:val="placeholder"/>
        </w:category>
        <w:types>
          <w:type w:val="bbPlcHdr"/>
        </w:types>
        <w:behaviors>
          <w:behavior w:val="content"/>
        </w:behaviors>
        <w:guid w:val="{6A252547-C633-284C-823F-902F33B9123D}"/>
      </w:docPartPr>
      <w:docPartBody>
        <w:p w:rsidR="00000000" w:rsidRDefault="00246D7A">
          <w:pPr>
            <w:pStyle w:val="745AEA3D24C2C043976B739E15B1315C"/>
          </w:pPr>
          <w:r w:rsidRPr="00CF1A49">
            <w:t>Skills</w:t>
          </w:r>
        </w:p>
      </w:docPartBody>
    </w:docPart>
    <w:docPart>
      <w:docPartPr>
        <w:name w:val="156BBA7E80C50549994A66D73CC02B99"/>
        <w:category>
          <w:name w:val="General"/>
          <w:gallery w:val="placeholder"/>
        </w:category>
        <w:types>
          <w:type w:val="bbPlcHdr"/>
        </w:types>
        <w:behaviors>
          <w:behavior w:val="content"/>
        </w:behaviors>
        <w:guid w:val="{D0918B6E-F13B-2A4A-AB7B-65E78309512E}"/>
      </w:docPartPr>
      <w:docPartBody>
        <w:p w:rsidR="00000000" w:rsidRDefault="00246D7A">
          <w:pPr>
            <w:pStyle w:val="156BBA7E80C50549994A66D73CC02B99"/>
          </w:pPr>
          <w:r w:rsidRPr="006E1507">
            <w:t>List your strengths relevant for the role you’re applying for</w:t>
          </w:r>
        </w:p>
      </w:docPartBody>
    </w:docPart>
    <w:docPart>
      <w:docPartPr>
        <w:name w:val="83AA7DA8B903494CADE9274615F52946"/>
        <w:category>
          <w:name w:val="General"/>
          <w:gallery w:val="placeholder"/>
        </w:category>
        <w:types>
          <w:type w:val="bbPlcHdr"/>
        </w:types>
        <w:behaviors>
          <w:behavior w:val="content"/>
        </w:behaviors>
        <w:guid w:val="{B5D9D223-CBBA-8F4C-8C6C-117E6EA3FCAC}"/>
      </w:docPartPr>
      <w:docPartBody>
        <w:p w:rsidR="00000000" w:rsidRDefault="00246D7A">
          <w:pPr>
            <w:pStyle w:val="83AA7DA8B903494CADE9274615F52946"/>
          </w:pPr>
          <w:r w:rsidRPr="006E1507">
            <w:t>List one of your strengths</w:t>
          </w:r>
        </w:p>
      </w:docPartBody>
    </w:docPart>
    <w:docPart>
      <w:docPartPr>
        <w:name w:val="EBAF84ABB491D04D91ACF4A6DA598573"/>
        <w:category>
          <w:name w:val="General"/>
          <w:gallery w:val="placeholder"/>
        </w:category>
        <w:types>
          <w:type w:val="bbPlcHdr"/>
        </w:types>
        <w:behaviors>
          <w:behavior w:val="content"/>
        </w:behaviors>
        <w:guid w:val="{96DA8A2E-9AFA-0A4F-8AC6-244AB319C037}"/>
      </w:docPartPr>
      <w:docPartBody>
        <w:p w:rsidR="00000000" w:rsidRDefault="00246D7A">
          <w:pPr>
            <w:pStyle w:val="EBAF84ABB491D04D91ACF4A6DA598573"/>
          </w:pPr>
          <w:r w:rsidRPr="006E1507">
            <w:t>List one of your strengths</w:t>
          </w:r>
        </w:p>
      </w:docPartBody>
    </w:docPart>
    <w:docPart>
      <w:docPartPr>
        <w:name w:val="C40A544465140C468016D270BFBF8E45"/>
        <w:category>
          <w:name w:val="General"/>
          <w:gallery w:val="placeholder"/>
        </w:category>
        <w:types>
          <w:type w:val="bbPlcHdr"/>
        </w:types>
        <w:behaviors>
          <w:behavior w:val="content"/>
        </w:behaviors>
        <w:guid w:val="{0690C745-9F08-4A42-BAF9-453C3EA0F29D}"/>
      </w:docPartPr>
      <w:docPartBody>
        <w:p w:rsidR="00000000" w:rsidRDefault="00246D7A">
          <w:pPr>
            <w:pStyle w:val="C40A544465140C468016D270BFBF8E45"/>
          </w:pPr>
          <w:r w:rsidRPr="006E1507">
            <w:t>List one of your strengths</w:t>
          </w:r>
        </w:p>
      </w:docPartBody>
    </w:docPart>
    <w:docPart>
      <w:docPartPr>
        <w:name w:val="4BBEAE9E822F0D4DAE800803CC784D75"/>
        <w:category>
          <w:name w:val="General"/>
          <w:gallery w:val="placeholder"/>
        </w:category>
        <w:types>
          <w:type w:val="bbPlcHdr"/>
        </w:types>
        <w:behaviors>
          <w:behavior w:val="content"/>
        </w:behaviors>
        <w:guid w:val="{A83280E8-7FA8-C749-9127-0F6AA7152F61}"/>
      </w:docPartPr>
      <w:docPartBody>
        <w:p w:rsidR="00000000" w:rsidRDefault="00246D7A">
          <w:pPr>
            <w:pStyle w:val="4BBEAE9E822F0D4DAE800803CC784D75"/>
          </w:pPr>
          <w:r w:rsidRPr="006E1507">
            <w:t>List one</w:t>
          </w:r>
          <w:r w:rsidRPr="006E1507">
            <w:t xml:space="preserve"> of your strengths</w:t>
          </w:r>
        </w:p>
      </w:docPartBody>
    </w:docPart>
    <w:docPart>
      <w:docPartPr>
        <w:name w:val="F532FE5FF44FE84E8D278A9D77E02345"/>
        <w:category>
          <w:name w:val="General"/>
          <w:gallery w:val="placeholder"/>
        </w:category>
        <w:types>
          <w:type w:val="bbPlcHdr"/>
        </w:types>
        <w:behaviors>
          <w:behavior w:val="content"/>
        </w:behaviors>
        <w:guid w:val="{F3BE6C42-93EE-2042-8F77-13225463E499}"/>
      </w:docPartPr>
      <w:docPartBody>
        <w:p w:rsidR="00000000" w:rsidRDefault="00246D7A">
          <w:pPr>
            <w:pStyle w:val="F532FE5FF44FE84E8D278A9D77E02345"/>
          </w:pPr>
          <w:r w:rsidRPr="00CF1A49">
            <w:t>Activities</w:t>
          </w:r>
        </w:p>
      </w:docPartBody>
    </w:docPart>
    <w:docPart>
      <w:docPartPr>
        <w:name w:val="4CDCDE416386084C97ECEEFEA4707277"/>
        <w:category>
          <w:name w:val="General"/>
          <w:gallery w:val="placeholder"/>
        </w:category>
        <w:types>
          <w:type w:val="bbPlcHdr"/>
        </w:types>
        <w:behaviors>
          <w:behavior w:val="content"/>
        </w:behaviors>
        <w:guid w:val="{63E91ABC-8F7C-4D4D-8A38-F18038C76778}"/>
      </w:docPartPr>
      <w:docPartBody>
        <w:p w:rsidR="00000000" w:rsidRDefault="00246D7A">
          <w:pPr>
            <w:pStyle w:val="4CDCDE416386084C97ECEEFEA4707277"/>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544"/>
    <w:rsid w:val="00246D7A"/>
    <w:rsid w:val="00D7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0375F0D6ADB94DBF88DEE7D629441B">
    <w:name w:val="400375F0D6ADB94DBF88DEE7D629441B"/>
  </w:style>
  <w:style w:type="character" w:styleId="IntenseEmphasis">
    <w:name w:val="Intense Emphasis"/>
    <w:basedOn w:val="DefaultParagraphFont"/>
    <w:uiPriority w:val="2"/>
    <w:rPr>
      <w:b/>
      <w:iCs/>
      <w:color w:val="262626" w:themeColor="text1" w:themeTint="D9"/>
    </w:rPr>
  </w:style>
  <w:style w:type="paragraph" w:customStyle="1" w:styleId="D4B0DB4D94926940BA3CD833B7B4EC56">
    <w:name w:val="D4B0DB4D94926940BA3CD833B7B4EC56"/>
  </w:style>
  <w:style w:type="paragraph" w:customStyle="1" w:styleId="A196789651F0D04DA0B645580F71C4A4">
    <w:name w:val="A196789651F0D04DA0B645580F71C4A4"/>
  </w:style>
  <w:style w:type="paragraph" w:customStyle="1" w:styleId="417B833D7BA22949A19B1D8450889388">
    <w:name w:val="417B833D7BA22949A19B1D8450889388"/>
  </w:style>
  <w:style w:type="paragraph" w:customStyle="1" w:styleId="F018C8080F7D6F4CA68C7B0DDBCCB80D">
    <w:name w:val="F018C8080F7D6F4CA68C7B0DDBCCB80D"/>
  </w:style>
  <w:style w:type="paragraph" w:customStyle="1" w:styleId="F38375373A8C3146A3F1FE9C5A92B08D">
    <w:name w:val="F38375373A8C3146A3F1FE9C5A92B08D"/>
  </w:style>
  <w:style w:type="paragraph" w:customStyle="1" w:styleId="E0F3F611C1DBA541ABF8DBFD8BA543E1">
    <w:name w:val="E0F3F611C1DBA541ABF8DBFD8BA543E1"/>
  </w:style>
  <w:style w:type="paragraph" w:customStyle="1" w:styleId="1A5AB22DC0E5564EA3ACECF90936F987">
    <w:name w:val="1A5AB22DC0E5564EA3ACECF90936F987"/>
  </w:style>
  <w:style w:type="paragraph" w:customStyle="1" w:styleId="91CDFBF947E38C438BAF215C36F2B6C6">
    <w:name w:val="91CDFBF947E38C438BAF215C36F2B6C6"/>
  </w:style>
  <w:style w:type="paragraph" w:customStyle="1" w:styleId="F21FCACF153ACA40AF363CAE7E3D9F97">
    <w:name w:val="F21FCACF153ACA40AF363CAE7E3D9F97"/>
  </w:style>
  <w:style w:type="paragraph" w:customStyle="1" w:styleId="F438F919407D10459970DBD0F85D8666">
    <w:name w:val="F438F919407D10459970DBD0F85D8666"/>
  </w:style>
  <w:style w:type="paragraph" w:customStyle="1" w:styleId="D93BEE689639B345B50A0AC82781863E">
    <w:name w:val="D93BEE689639B345B50A0AC82781863E"/>
  </w:style>
  <w:style w:type="paragraph" w:customStyle="1" w:styleId="219135E566F38641AD9D159226B98A97">
    <w:name w:val="219135E566F38641AD9D159226B98A97"/>
  </w:style>
  <w:style w:type="paragraph" w:customStyle="1" w:styleId="B2F8D836C51EE947AF3C4D0A0D1BC9CB">
    <w:name w:val="B2F8D836C51EE947AF3C4D0A0D1BC9CB"/>
  </w:style>
  <w:style w:type="paragraph" w:customStyle="1" w:styleId="79355AAB6370EA45928B3E0AE4870A16">
    <w:name w:val="79355AAB6370EA45928B3E0AE4870A16"/>
  </w:style>
  <w:style w:type="character" w:styleId="SubtleReference">
    <w:name w:val="Subtle Reference"/>
    <w:basedOn w:val="DefaultParagraphFont"/>
    <w:uiPriority w:val="10"/>
    <w:qFormat/>
    <w:rPr>
      <w:b/>
      <w:caps w:val="0"/>
      <w:smallCaps/>
      <w:color w:val="595959" w:themeColor="text1" w:themeTint="A6"/>
    </w:rPr>
  </w:style>
  <w:style w:type="paragraph" w:customStyle="1" w:styleId="91EBB07BD73AFA45869DCDFC13C8BEAB">
    <w:name w:val="91EBB07BD73AFA45869DCDFC13C8BEAB"/>
  </w:style>
  <w:style w:type="paragraph" w:customStyle="1" w:styleId="F012C0A655985C4FBDEF1199924BD7CE">
    <w:name w:val="F012C0A655985C4FBDEF1199924BD7CE"/>
  </w:style>
  <w:style w:type="paragraph" w:customStyle="1" w:styleId="5E94B55AA3B3BF428819DF282390B3EC">
    <w:name w:val="5E94B55AA3B3BF428819DF282390B3EC"/>
  </w:style>
  <w:style w:type="paragraph" w:customStyle="1" w:styleId="54EEE2207D0D0B4F8999CB04DABF5313">
    <w:name w:val="54EEE2207D0D0B4F8999CB04DABF5313"/>
  </w:style>
  <w:style w:type="paragraph" w:customStyle="1" w:styleId="FC6A5FAE5AC92C4DA6DC04BAED6706E0">
    <w:name w:val="FC6A5FAE5AC92C4DA6DC04BAED6706E0"/>
  </w:style>
  <w:style w:type="paragraph" w:customStyle="1" w:styleId="C1FE4AFA62246B41A420286A76B2058F">
    <w:name w:val="C1FE4AFA62246B41A420286A76B2058F"/>
  </w:style>
  <w:style w:type="paragraph" w:customStyle="1" w:styleId="576773AB8D661247BB06B6C916D05B5E">
    <w:name w:val="576773AB8D661247BB06B6C916D05B5E"/>
  </w:style>
  <w:style w:type="paragraph" w:customStyle="1" w:styleId="A09499353B8952448DADDE89619B9A75">
    <w:name w:val="A09499353B8952448DADDE89619B9A75"/>
  </w:style>
  <w:style w:type="paragraph" w:customStyle="1" w:styleId="EF8DDE10F437D74FA80418BD3A7374E0">
    <w:name w:val="EF8DDE10F437D74FA80418BD3A7374E0"/>
  </w:style>
  <w:style w:type="paragraph" w:customStyle="1" w:styleId="CB0B89B1CA047B469563F4D8E41B5852">
    <w:name w:val="CB0B89B1CA047B469563F4D8E41B5852"/>
  </w:style>
  <w:style w:type="paragraph" w:customStyle="1" w:styleId="F554FDB6B50DF9469CB78BC243F803BC">
    <w:name w:val="F554FDB6B50DF9469CB78BC243F803BC"/>
  </w:style>
  <w:style w:type="paragraph" w:customStyle="1" w:styleId="53A87C86BA179847A38748286672415A">
    <w:name w:val="53A87C86BA179847A38748286672415A"/>
  </w:style>
  <w:style w:type="paragraph" w:customStyle="1" w:styleId="343EA61061C01947ACBF1F9B3A74CDED">
    <w:name w:val="343EA61061C01947ACBF1F9B3A74CDED"/>
  </w:style>
  <w:style w:type="paragraph" w:customStyle="1" w:styleId="B2D32C9CB3B1B14D805087675466D817">
    <w:name w:val="B2D32C9CB3B1B14D805087675466D817"/>
  </w:style>
  <w:style w:type="paragraph" w:customStyle="1" w:styleId="B5CBC941B410EF4380B5723553BC1243">
    <w:name w:val="B5CBC941B410EF4380B5723553BC1243"/>
  </w:style>
  <w:style w:type="paragraph" w:customStyle="1" w:styleId="7D758075511D9645A5147C6D864E862F">
    <w:name w:val="7D758075511D9645A5147C6D864E862F"/>
  </w:style>
  <w:style w:type="paragraph" w:customStyle="1" w:styleId="3D19DBAC72ECC540B636C0EA9D2A8496">
    <w:name w:val="3D19DBAC72ECC540B636C0EA9D2A8496"/>
  </w:style>
  <w:style w:type="paragraph" w:customStyle="1" w:styleId="29186D0474139E43A360B628F6C99BB6">
    <w:name w:val="29186D0474139E43A360B628F6C99BB6"/>
  </w:style>
  <w:style w:type="paragraph" w:customStyle="1" w:styleId="745AEA3D24C2C043976B739E15B1315C">
    <w:name w:val="745AEA3D24C2C043976B739E15B1315C"/>
  </w:style>
  <w:style w:type="paragraph" w:customStyle="1" w:styleId="156BBA7E80C50549994A66D73CC02B99">
    <w:name w:val="156BBA7E80C50549994A66D73CC02B99"/>
  </w:style>
  <w:style w:type="paragraph" w:customStyle="1" w:styleId="83AA7DA8B903494CADE9274615F52946">
    <w:name w:val="83AA7DA8B903494CADE9274615F52946"/>
  </w:style>
  <w:style w:type="paragraph" w:customStyle="1" w:styleId="EBAF84ABB491D04D91ACF4A6DA598573">
    <w:name w:val="EBAF84ABB491D04D91ACF4A6DA598573"/>
  </w:style>
  <w:style w:type="paragraph" w:customStyle="1" w:styleId="C40A544465140C468016D270BFBF8E45">
    <w:name w:val="C40A544465140C468016D270BFBF8E45"/>
  </w:style>
  <w:style w:type="paragraph" w:customStyle="1" w:styleId="4BBEAE9E822F0D4DAE800803CC784D75">
    <w:name w:val="4BBEAE9E822F0D4DAE800803CC784D75"/>
  </w:style>
  <w:style w:type="paragraph" w:customStyle="1" w:styleId="F532FE5FF44FE84E8D278A9D77E02345">
    <w:name w:val="F532FE5FF44FE84E8D278A9D77E02345"/>
  </w:style>
  <w:style w:type="paragraph" w:customStyle="1" w:styleId="4CDCDE416386084C97ECEEFEA4707277">
    <w:name w:val="4CDCDE416386084C97ECEEFEA4707277"/>
  </w:style>
  <w:style w:type="paragraph" w:customStyle="1" w:styleId="D82B7CF9666651488F0BA9882A641ABA">
    <w:name w:val="D82B7CF9666651488F0BA9882A641ABA"/>
    <w:rsid w:val="00D70544"/>
  </w:style>
  <w:style w:type="paragraph" w:customStyle="1" w:styleId="3ED110DA43FBBD44AC1E504CB54AE701">
    <w:name w:val="3ED110DA43FBBD44AC1E504CB54AE701"/>
    <w:rsid w:val="00D70544"/>
  </w:style>
  <w:style w:type="paragraph" w:customStyle="1" w:styleId="C9C4DE393F55EC46A375691C2D278248">
    <w:name w:val="C9C4DE393F55EC46A375691C2D278248"/>
    <w:rsid w:val="00D70544"/>
  </w:style>
  <w:style w:type="paragraph" w:customStyle="1" w:styleId="F2CF99F9E9E78047ACA7CAC08C2A4A8A">
    <w:name w:val="F2CF99F9E9E78047ACA7CAC08C2A4A8A"/>
    <w:rsid w:val="00D70544"/>
  </w:style>
  <w:style w:type="paragraph" w:customStyle="1" w:styleId="8341CC0B863E1240AE7BF090255F2A13">
    <w:name w:val="8341CC0B863E1240AE7BF090255F2A13"/>
    <w:rsid w:val="00D70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6</TotalTime>
  <Pages>1</Pages>
  <Words>210</Words>
  <Characters>1201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韩放</dc:creator>
  <cp:keywords/>
  <dc:description/>
  <cp:lastModifiedBy>韩放</cp:lastModifiedBy>
  <cp:revision>2</cp:revision>
  <dcterms:created xsi:type="dcterms:W3CDTF">2017-08-25T03:31:00Z</dcterms:created>
  <dcterms:modified xsi:type="dcterms:W3CDTF">2017-08-25T04:15:00Z</dcterms:modified>
  <cp:category/>
</cp:coreProperties>
</file>